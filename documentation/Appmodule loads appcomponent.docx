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4C3" w:rsidRDefault="007334C3">
      <w:r>
        <w:t>Appmodule loads appcomponent</w:t>
      </w:r>
    </w:p>
    <w:p w:rsidR="007334C3" w:rsidRDefault="007334C3">
      <w:r>
        <w:t>Appcomonent has html template specified in index.html</w:t>
      </w:r>
    </w:p>
    <w:p w:rsidR="007334C3" w:rsidRDefault="007334C3" w:rsidP="007334C3">
      <w:r>
        <w:t xml:space="preserve">Main.ts – bootstraps appmodule </w:t>
      </w:r>
    </w:p>
    <w:p w:rsidR="007334C3" w:rsidRDefault="007334C3"/>
    <w:p w:rsidR="00DE0B6B" w:rsidRDefault="00DE0B6B">
      <w:r>
        <w:t>dotnet watch run  -- command to start the CLI from Command Promp</w:t>
      </w:r>
    </w:p>
    <w:p w:rsidR="00DE0B6B" w:rsidRDefault="00DE0B6B"/>
    <w:p w:rsidR="00D921D5" w:rsidRDefault="00D921D5"/>
    <w:p w:rsidR="00D921D5" w:rsidRDefault="00D921D5">
      <w:r>
        <w:t>Problems running ng serve –</w:t>
      </w:r>
    </w:p>
    <w:p w:rsidR="00D921D5" w:rsidRDefault="00D921D5">
      <w:r>
        <w:t>(Need to run the npm update after you make changes)</w:t>
      </w:r>
    </w:p>
    <w:p w:rsidR="00D921D5" w:rsidRDefault="00D921D5" w:rsidP="00D921D5">
      <w:pPr>
        <w:pStyle w:val="NormalWeb"/>
      </w:pPr>
      <w:r>
        <w:t xml:space="preserve">You need to do some changes in </w:t>
      </w:r>
      <w:r>
        <w:rPr>
          <w:rStyle w:val="HTMLCode"/>
        </w:rPr>
        <w:t>package.json</w:t>
      </w:r>
    </w:p>
    <w:p w:rsidR="00D921D5" w:rsidRDefault="00D921D5" w:rsidP="00D921D5">
      <w:pPr>
        <w:pStyle w:val="NormalWeb"/>
        <w:numPr>
          <w:ilvl w:val="0"/>
          <w:numId w:val="1"/>
        </w:numPr>
      </w:pPr>
      <w:r>
        <w:t xml:space="preserve">Go to </w:t>
      </w:r>
      <w:r>
        <w:rPr>
          <w:rStyle w:val="HTMLCode"/>
        </w:rPr>
        <w:t>package.json</w:t>
      </w:r>
      <w:r>
        <w:t xml:space="preserve"> and modify </w:t>
      </w:r>
      <w:r>
        <w:rPr>
          <w:rStyle w:val="HTMLCode"/>
        </w:rPr>
        <w:t>"rxjs": "^6.0.0"</w:t>
      </w:r>
      <w:r>
        <w:t xml:space="preserve"> to</w:t>
      </w:r>
      <w:r>
        <w:rPr>
          <w:rStyle w:val="HTMLCode"/>
        </w:rPr>
        <w:t xml:space="preserve"> "rxjs": "6.0.0"</w:t>
      </w:r>
    </w:p>
    <w:p w:rsidR="00D921D5" w:rsidRDefault="00D921D5" w:rsidP="00D921D5">
      <w:pPr>
        <w:pStyle w:val="NormalWeb"/>
        <w:numPr>
          <w:ilvl w:val="0"/>
          <w:numId w:val="1"/>
        </w:numPr>
      </w:pPr>
      <w:r>
        <w:t xml:space="preserve">Then run </w:t>
      </w:r>
      <w:r>
        <w:rPr>
          <w:rStyle w:val="HTMLCode"/>
        </w:rPr>
        <w:t>npm update</w:t>
      </w:r>
      <w:r>
        <w:t xml:space="preserve"> in your project</w:t>
      </w:r>
    </w:p>
    <w:p w:rsidR="00D4688A" w:rsidRDefault="00D4688A"/>
    <w:p w:rsidR="00D4688A" w:rsidRDefault="00D4688A">
      <w:r>
        <w:t xml:space="preserve">Every Angular file must have at least one app.module file.  </w:t>
      </w:r>
    </w:p>
    <w:p w:rsidR="00D4688A" w:rsidRDefault="00D4688A">
      <w:r>
        <w:t>This one is app.module.ts.  Inside it’s decorated with @NgModule</w:t>
      </w:r>
    </w:p>
    <w:p w:rsidR="00D4688A" w:rsidRDefault="00D4688A"/>
    <w:p w:rsidR="00D4688A" w:rsidRDefault="00D4688A">
      <w:r>
        <w:t>App.module is loaded by main.ts file, by way of platformBrowserDynamic().bootstrapModule(AppModule).catch(err =&gt; console.log(err));</w:t>
      </w:r>
    </w:p>
    <w:p w:rsidR="00D4688A" w:rsidRDefault="006252C5">
      <w:r>
        <w:t>Angular.json – webpak setup</w:t>
      </w:r>
    </w:p>
    <w:p w:rsidR="006252C5" w:rsidRDefault="00010902">
      <w:r>
        <w:t>The only way to see observables is to subscribe to them.</w:t>
      </w:r>
    </w:p>
    <w:p w:rsidR="001D099A" w:rsidRDefault="001D099A"/>
    <w:p w:rsidR="001D099A" w:rsidRDefault="001D099A">
      <w:r>
        <w:t>ngOnInit – best place to get data – the constructor is too early</w:t>
      </w:r>
    </w:p>
    <w:p w:rsidR="00DE0B6B" w:rsidRDefault="00DE0B6B"/>
    <w:p w:rsidR="00DE0B6B" w:rsidRDefault="00DE0B6B">
      <w:r>
        <w:t>CORS – security for api, who’s allowed to use it, by way of header</w:t>
      </w:r>
    </w:p>
    <w:p w:rsidR="00382ED7" w:rsidRDefault="00382ED7"/>
    <w:p w:rsidR="00382ED7" w:rsidRDefault="00382ED7">
      <w:r>
        <w:t>*ngFor – Structural directive, always precede with *</w:t>
      </w:r>
    </w:p>
    <w:p w:rsidR="00D01075" w:rsidRPr="00D01075" w:rsidRDefault="00D01075">
      <w:pPr>
        <w:rPr>
          <w:b/>
        </w:rPr>
      </w:pPr>
      <w:r w:rsidRPr="00D01075">
        <w:rPr>
          <w:b/>
        </w:rPr>
        <w:lastRenderedPageBreak/>
        <w:t>Command in terminal to install bootstrap and font-awesome</w:t>
      </w:r>
    </w:p>
    <w:p w:rsidR="00D01075" w:rsidRDefault="00D01075">
      <w:r>
        <w:t>npm install bootstrap font-awesome</w:t>
      </w:r>
    </w:p>
    <w:p w:rsidR="00D01075" w:rsidRDefault="00D01075"/>
    <w:p w:rsidR="00D01075" w:rsidRDefault="003F0B5F">
      <w:pPr>
        <w:pBdr>
          <w:bottom w:val="single" w:sz="6" w:space="1" w:color="auto"/>
        </w:pBdr>
      </w:pPr>
      <w:r>
        <w:t>creating the app with ng new  ---  a git repository is automatically created for you</w:t>
      </w:r>
    </w:p>
    <w:p w:rsidR="00E440D2" w:rsidRDefault="00E440D2">
      <w:pPr>
        <w:pBdr>
          <w:bottom w:val="single" w:sz="6" w:space="1" w:color="auto"/>
        </w:pBdr>
      </w:pPr>
    </w:p>
    <w:p w:rsidR="00E440D2" w:rsidRDefault="00E440D2"/>
    <w:p w:rsidR="00E440D2" w:rsidRDefault="00E440D2">
      <w:r>
        <w:t>ADD USER TO DATABASE</w:t>
      </w:r>
    </w:p>
    <w:p w:rsidR="00E440D2" w:rsidRDefault="00E440D2" w:rsidP="00E440D2">
      <w:pPr>
        <w:ind w:firstLine="720"/>
      </w:pPr>
      <w:r>
        <w:t>CREATE MIGRATION</w:t>
      </w:r>
    </w:p>
    <w:p w:rsidR="00E440D2" w:rsidRDefault="00E440D2" w:rsidP="00E440D2">
      <w:pPr>
        <w:ind w:firstLine="720"/>
      </w:pPr>
      <w:r>
        <w:t>dotnet ef migrations add AddedUserEntity</w:t>
      </w:r>
    </w:p>
    <w:p w:rsidR="00E440D2" w:rsidRDefault="00E440D2"/>
    <w:p w:rsidR="00E440D2" w:rsidRDefault="00E440D2">
      <w:r>
        <w:tab/>
        <w:t>UPDATE MIGRATION</w:t>
      </w:r>
    </w:p>
    <w:p w:rsidR="00E440D2" w:rsidRDefault="00E440D2">
      <w:pPr>
        <w:pBdr>
          <w:bottom w:val="single" w:sz="6" w:space="1" w:color="auto"/>
        </w:pBdr>
      </w:pPr>
      <w:r>
        <w:tab/>
        <w:t>Dotnet ef database update</w:t>
      </w:r>
    </w:p>
    <w:p w:rsidR="00FE37A2" w:rsidRDefault="00FE37A2"/>
    <w:p w:rsidR="00FE37A2" w:rsidRDefault="00FE37A2">
      <w:r>
        <w:t>Why we should use the repository pattern</w:t>
      </w:r>
    </w:p>
    <w:p w:rsidR="00FE37A2" w:rsidRDefault="00FE37A2" w:rsidP="00FE37A2">
      <w:pPr>
        <w:pStyle w:val="ListParagraph"/>
        <w:numPr>
          <w:ilvl w:val="0"/>
          <w:numId w:val="2"/>
        </w:numPr>
      </w:pPr>
      <w:r>
        <w:t>Minimizes duplicate query logic</w:t>
      </w:r>
    </w:p>
    <w:p w:rsidR="00FE37A2" w:rsidRDefault="00FE37A2" w:rsidP="00FE37A2">
      <w:pPr>
        <w:pStyle w:val="ListParagraph"/>
        <w:numPr>
          <w:ilvl w:val="0"/>
          <w:numId w:val="2"/>
        </w:numPr>
      </w:pPr>
      <w:r>
        <w:t>Decouples application from persistence framework</w:t>
      </w:r>
    </w:p>
    <w:p w:rsidR="00FE37A2" w:rsidRDefault="00FE37A2" w:rsidP="00FE37A2">
      <w:pPr>
        <w:pStyle w:val="ListParagraph"/>
        <w:numPr>
          <w:ilvl w:val="0"/>
          <w:numId w:val="2"/>
        </w:numPr>
      </w:pPr>
      <w:r>
        <w:t>All DB queries in the same place</w:t>
      </w:r>
    </w:p>
    <w:p w:rsidR="00FE37A2" w:rsidRDefault="00FE37A2" w:rsidP="00FE37A2">
      <w:pPr>
        <w:pStyle w:val="ListParagraph"/>
        <w:numPr>
          <w:ilvl w:val="0"/>
          <w:numId w:val="2"/>
        </w:numPr>
      </w:pPr>
      <w:r>
        <w:t>Promotes testability</w:t>
      </w:r>
    </w:p>
    <w:p w:rsidR="00FE37A2" w:rsidRDefault="00FE37A2" w:rsidP="00FE37A2">
      <w:r>
        <w:t>------------------------------------------------------------------------------------------------------------------------------------------------------------------------------</w:t>
      </w:r>
    </w:p>
    <w:p w:rsidR="00FE37A2" w:rsidRDefault="00573F5D" w:rsidP="00FE37A2">
      <w:r>
        <w:t>In the Startup.cs file we tell the application about the IAuthRepository and AuthRepository classes.</w:t>
      </w:r>
    </w:p>
    <w:p w:rsidR="00FE37A2" w:rsidRDefault="00573F5D" w:rsidP="00FE37A2">
      <w:r>
        <w:t>services.AddScoped – service created once per request  (this one used)</w:t>
      </w:r>
    </w:p>
    <w:p w:rsidR="00573F5D" w:rsidRDefault="00573F5D" w:rsidP="00FE37A2">
      <w:r>
        <w:t>services.AddTransient – service created each time</w:t>
      </w:r>
    </w:p>
    <w:p w:rsidR="00573F5D" w:rsidRDefault="00573F5D" w:rsidP="00FE37A2">
      <w:r>
        <w:t>services.AddSingleton – service created once.</w:t>
      </w:r>
    </w:p>
    <w:p w:rsidR="00E440D2" w:rsidRDefault="00E440D2">
      <w:pPr>
        <w:pBdr>
          <w:bottom w:val="single" w:sz="6" w:space="1" w:color="auto"/>
        </w:pBdr>
      </w:pPr>
    </w:p>
    <w:p w:rsidR="00C13C28" w:rsidRDefault="00E57578">
      <w:r>
        <w:t>Inheriting from</w:t>
      </w:r>
    </w:p>
    <w:p w:rsidR="00C13C28" w:rsidRDefault="00C13C28">
      <w:pPr>
        <w:pBdr>
          <w:bottom w:val="single" w:sz="6" w:space="1" w:color="auto"/>
        </w:pBdr>
      </w:pPr>
      <w:r>
        <w:t>ControllerBase – without view support</w:t>
      </w:r>
    </w:p>
    <w:p w:rsidR="00261262" w:rsidRDefault="00261262">
      <w:r>
        <w:lastRenderedPageBreak/>
        <w:t>DTO – Data Transfer Object – an object that carries between processes</w:t>
      </w:r>
    </w:p>
    <w:p w:rsidR="00261262" w:rsidRDefault="00261262"/>
    <w:p w:rsidR="00261262" w:rsidRDefault="00261262" w:rsidP="00261262">
      <w:pPr>
        <w:pStyle w:val="NormalWeb"/>
      </w:pPr>
      <w:r>
        <w:t>(When you're working with a remote interface, such as Remote Facade (388), each call to it is expensive. As a result you need to reduce the number of calls, and that means that you need to transfer more data with each call. One way to do this is to use lots of parameters. However, this is often awkward to program - indeed, it's often impossible with languages such as Java that return only a single value.</w:t>
      </w:r>
    </w:p>
    <w:p w:rsidR="00261262" w:rsidRDefault="00261262" w:rsidP="00261262">
      <w:pPr>
        <w:pStyle w:val="NormalWeb"/>
      </w:pPr>
      <w:r>
        <w:t>The solution is to create a Data Transfer Object that can hold all the data for the call. It needs to be serializable to go across the connection. Usually an assembler is used on the server side to transfer data between the DTO and any domain objects.</w:t>
      </w:r>
    </w:p>
    <w:p w:rsidR="00261262" w:rsidRDefault="00B67A75">
      <w:hyperlink r:id="rId5" w:history="1">
        <w:r w:rsidR="00261262" w:rsidRPr="001615F2">
          <w:rPr>
            <w:rStyle w:val="Hyperlink"/>
          </w:rPr>
          <w:t>https://martinfowler.com/eaaCatalog/dataTransferObject.html</w:t>
        </w:r>
      </w:hyperlink>
    </w:p>
    <w:p w:rsidR="00261262" w:rsidRDefault="00261262">
      <w:r>
        <w:t>)</w:t>
      </w:r>
    </w:p>
    <w:p w:rsidR="00261262" w:rsidRDefault="00261262">
      <w:pPr>
        <w:pBdr>
          <w:bottom w:val="single" w:sz="6" w:space="1" w:color="auto"/>
        </w:pBdr>
      </w:pPr>
    </w:p>
    <w:p w:rsidR="007A1116" w:rsidRDefault="007A1116">
      <w:r>
        <w:t xml:space="preserve">Data Annotations </w:t>
      </w:r>
    </w:p>
    <w:p w:rsidR="00261262" w:rsidRDefault="007A1116">
      <w:r>
        <w:t>[ApiController]  allows asp.net.core.mvc to infer where the data is coming from in terms of parameters for a method</w:t>
      </w:r>
    </w:p>
    <w:p w:rsidR="001371A3" w:rsidRDefault="001371A3">
      <w:pPr>
        <w:pBdr>
          <w:bottom w:val="single" w:sz="6" w:space="1" w:color="auto"/>
        </w:pBdr>
      </w:pPr>
      <w:r>
        <w:t>Could use if (!ModelState.IsValid) inside to validate the request</w:t>
      </w:r>
    </w:p>
    <w:p w:rsidR="00E57578" w:rsidRPr="008C4F58" w:rsidRDefault="008C4F58">
      <w:pPr>
        <w:rPr>
          <w:b/>
        </w:rPr>
      </w:pPr>
      <w:r w:rsidRPr="008C4F58">
        <w:rPr>
          <w:b/>
        </w:rPr>
        <w:t>Section 3</w:t>
      </w:r>
    </w:p>
    <w:p w:rsidR="00E57578" w:rsidRDefault="00E57578">
      <w:r>
        <w:t>Token Authentications</w:t>
      </w:r>
    </w:p>
    <w:p w:rsidR="00E57578" w:rsidRDefault="00E57578">
      <w:r>
        <w:t>JWTs – Json Web Tokens</w:t>
      </w:r>
    </w:p>
    <w:p w:rsidR="00E57578" w:rsidRDefault="00E57578" w:rsidP="00E57578">
      <w:pPr>
        <w:pStyle w:val="ListParagraph"/>
        <w:numPr>
          <w:ilvl w:val="0"/>
          <w:numId w:val="3"/>
        </w:numPr>
      </w:pPr>
      <w:r>
        <w:t>Industry standard for tokens</w:t>
      </w:r>
    </w:p>
    <w:p w:rsidR="00E57578" w:rsidRDefault="00E57578" w:rsidP="00E57578">
      <w:pPr>
        <w:pStyle w:val="ListParagraph"/>
        <w:numPr>
          <w:ilvl w:val="0"/>
          <w:numId w:val="3"/>
        </w:numPr>
      </w:pPr>
      <w:r>
        <w:t>Self-contained and can contain:</w:t>
      </w:r>
    </w:p>
    <w:p w:rsidR="00E57578" w:rsidRDefault="00E57578" w:rsidP="00E57578">
      <w:pPr>
        <w:pStyle w:val="ListParagraph"/>
        <w:numPr>
          <w:ilvl w:val="1"/>
          <w:numId w:val="3"/>
        </w:numPr>
      </w:pPr>
      <w:r>
        <w:t>Credentials</w:t>
      </w:r>
    </w:p>
    <w:p w:rsidR="00E57578" w:rsidRDefault="00E57578" w:rsidP="00E57578">
      <w:pPr>
        <w:pStyle w:val="ListParagraph"/>
        <w:numPr>
          <w:ilvl w:val="1"/>
          <w:numId w:val="3"/>
        </w:numPr>
      </w:pPr>
      <w:r>
        <w:t>Claims</w:t>
      </w:r>
    </w:p>
    <w:p w:rsidR="00E57578" w:rsidRDefault="00E57578" w:rsidP="00E57578">
      <w:pPr>
        <w:pStyle w:val="ListParagraph"/>
        <w:numPr>
          <w:ilvl w:val="1"/>
          <w:numId w:val="3"/>
        </w:numPr>
      </w:pPr>
      <w:r>
        <w:t>Other Information</w:t>
      </w:r>
    </w:p>
    <w:p w:rsidR="00C85100" w:rsidRDefault="00C85100" w:rsidP="00C85100">
      <w:pPr>
        <w:pStyle w:val="ListParagraph"/>
        <w:numPr>
          <w:ilvl w:val="0"/>
          <w:numId w:val="3"/>
        </w:numPr>
      </w:pPr>
      <w:r>
        <w:rPr>
          <w:noProof/>
        </w:rPr>
        <w:lastRenderedPageBreak/>
        <w:drawing>
          <wp:inline distT="0" distB="0" distL="0" distR="0" wp14:anchorId="11AFE78E" wp14:editId="17D9052F">
            <wp:extent cx="8677275" cy="5553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677275" cy="5553075"/>
                    </a:xfrm>
                    <a:prstGeom prst="rect">
                      <a:avLst/>
                    </a:prstGeom>
                  </pic:spPr>
                </pic:pic>
              </a:graphicData>
            </a:graphic>
          </wp:inline>
        </w:drawing>
      </w:r>
    </w:p>
    <w:p w:rsidR="00E57578" w:rsidRDefault="00E57578" w:rsidP="00E57578">
      <w:pPr>
        <w:pStyle w:val="ListParagraph"/>
        <w:ind w:left="360"/>
      </w:pPr>
    </w:p>
    <w:p w:rsidR="00E440D2" w:rsidRDefault="00E440D2"/>
    <w:p w:rsidR="00E440D2" w:rsidRDefault="00C85100">
      <w:r>
        <w:t>Nbf – not befor</w:t>
      </w:r>
    </w:p>
    <w:p w:rsidR="00C85100" w:rsidRDefault="00C85100">
      <w:r>
        <w:t>Exp - expiration</w:t>
      </w:r>
    </w:p>
    <w:p w:rsidR="00C85100" w:rsidRDefault="00C85100">
      <w:r>
        <w:t>Iat = issued at</w:t>
      </w:r>
    </w:p>
    <w:p w:rsidR="00E440D2" w:rsidRDefault="00C85100">
      <w:r>
        <w:t xml:space="preserve">Secret used to encode header and payload.  </w:t>
      </w:r>
    </w:p>
    <w:p w:rsidR="00C85100" w:rsidRDefault="00C85100"/>
    <w:p w:rsidR="00C85100" w:rsidRDefault="00C85100">
      <w:r>
        <w:rPr>
          <w:noProof/>
        </w:rPr>
        <w:drawing>
          <wp:inline distT="0" distB="0" distL="0" distR="0" wp14:anchorId="397CEE06" wp14:editId="2191844C">
            <wp:extent cx="9601200" cy="4691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601200" cy="4691380"/>
                    </a:xfrm>
                    <a:prstGeom prst="rect">
                      <a:avLst/>
                    </a:prstGeom>
                  </pic:spPr>
                </pic:pic>
              </a:graphicData>
            </a:graphic>
          </wp:inline>
        </w:drawing>
      </w:r>
    </w:p>
    <w:p w:rsidR="008C4F58" w:rsidRDefault="008C4F58"/>
    <w:p w:rsidR="008C4F58" w:rsidRDefault="00B324AC">
      <w:r>
        <w:t xml:space="preserve">Site where you can </w:t>
      </w:r>
      <w:r w:rsidR="005437AE">
        <w:t>c</w:t>
      </w:r>
      <w:r w:rsidR="008C4F58">
        <w:t>heck the token:</w:t>
      </w:r>
    </w:p>
    <w:p w:rsidR="008C4F58" w:rsidRDefault="00B67A75">
      <w:hyperlink r:id="rId8" w:history="1">
        <w:r w:rsidR="008C4F58" w:rsidRPr="001615F2">
          <w:rPr>
            <w:rStyle w:val="Hyperlink"/>
          </w:rPr>
          <w:t>https://jwt.io/</w:t>
        </w:r>
      </w:hyperlink>
    </w:p>
    <w:p w:rsidR="008C4F58" w:rsidRDefault="008C4F58"/>
    <w:p w:rsidR="008C4F58" w:rsidRDefault="00181483">
      <w:r>
        <w:t>Git –</w:t>
      </w:r>
    </w:p>
    <w:p w:rsidR="00181483" w:rsidRDefault="00181483"/>
    <w:p w:rsidR="00181483" w:rsidRDefault="00181483">
      <w:r>
        <w:t xml:space="preserve">+ to stage changes, give name.  Check </w:t>
      </w:r>
      <w:r>
        <w:rPr>
          <w:rFonts w:ascii="Agency FB" w:hAnsi="Agency FB"/>
        </w:rPr>
        <w:t xml:space="preserve">√ </w:t>
      </w:r>
      <w:r w:rsidRPr="00181483">
        <w:t>to commit chang</w:t>
      </w:r>
      <w:r>
        <w:t xml:space="preserve">es, </w:t>
      </w:r>
    </w:p>
    <w:p w:rsidR="001B0240" w:rsidRDefault="001B0240"/>
    <w:p w:rsidR="001B0240" w:rsidRDefault="001B0240"/>
    <w:p w:rsidR="001B0240" w:rsidRDefault="001B0240">
      <w:r>
        <w:t>Covered in section 3</w:t>
      </w:r>
    </w:p>
    <w:p w:rsidR="001B0240" w:rsidRDefault="001B0240"/>
    <w:p w:rsidR="001B0240" w:rsidRDefault="001B0240">
      <w:pPr>
        <w:pBdr>
          <w:bottom w:val="single" w:sz="6" w:space="1" w:color="auto"/>
        </w:pBdr>
      </w:pPr>
      <w:r>
        <w:rPr>
          <w:noProof/>
        </w:rPr>
        <w:drawing>
          <wp:inline distT="0" distB="0" distL="0" distR="0" wp14:anchorId="1DFB929C" wp14:editId="00120A29">
            <wp:extent cx="7077075" cy="520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77075" cy="5200650"/>
                    </a:xfrm>
                    <a:prstGeom prst="rect">
                      <a:avLst/>
                    </a:prstGeom>
                  </pic:spPr>
                </pic:pic>
              </a:graphicData>
            </a:graphic>
          </wp:inline>
        </w:drawing>
      </w:r>
    </w:p>
    <w:p w:rsidR="001B0FE0" w:rsidRDefault="001B0FE0"/>
    <w:p w:rsidR="001B0FE0" w:rsidRDefault="001B0FE0"/>
    <w:p w:rsidR="001B0FE0" w:rsidRDefault="001B0FE0"/>
    <w:p w:rsidR="001B0FE0" w:rsidRDefault="001B0FE0"/>
    <w:p w:rsidR="001B0FE0" w:rsidRPr="001B0FE0" w:rsidRDefault="001B0FE0">
      <w:pPr>
        <w:rPr>
          <w:b/>
          <w:sz w:val="24"/>
          <w:szCs w:val="24"/>
        </w:rPr>
      </w:pPr>
    </w:p>
    <w:p w:rsidR="001B0240" w:rsidRDefault="001B0FE0">
      <w:pPr>
        <w:rPr>
          <w:b/>
          <w:sz w:val="24"/>
          <w:szCs w:val="24"/>
        </w:rPr>
      </w:pPr>
      <w:r w:rsidRPr="001B0FE0">
        <w:rPr>
          <w:b/>
          <w:sz w:val="24"/>
          <w:szCs w:val="24"/>
        </w:rPr>
        <w:t>Client Login and Register</w:t>
      </w:r>
      <w:r w:rsidR="00280162">
        <w:rPr>
          <w:b/>
          <w:sz w:val="24"/>
          <w:szCs w:val="24"/>
        </w:rPr>
        <w:t xml:space="preserve"> – Section 4</w:t>
      </w:r>
    </w:p>
    <w:p w:rsidR="001B0FE0" w:rsidRDefault="001B0FE0">
      <w:pPr>
        <w:rPr>
          <w:b/>
          <w:sz w:val="24"/>
          <w:szCs w:val="24"/>
        </w:rPr>
      </w:pPr>
    </w:p>
    <w:p w:rsidR="001B0FE0" w:rsidRPr="001B0FE0" w:rsidRDefault="001B0FE0">
      <w:r>
        <w:rPr>
          <w:noProof/>
        </w:rPr>
        <w:drawing>
          <wp:inline distT="0" distB="0" distL="0" distR="0" wp14:anchorId="28D4C89D" wp14:editId="3A8F7FDE">
            <wp:extent cx="73533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353300" cy="4572000"/>
                    </a:xfrm>
                    <a:prstGeom prst="rect">
                      <a:avLst/>
                    </a:prstGeom>
                  </pic:spPr>
                </pic:pic>
              </a:graphicData>
            </a:graphic>
          </wp:inline>
        </w:drawing>
      </w:r>
    </w:p>
    <w:p w:rsidR="001B0FE0" w:rsidRDefault="001B0FE0"/>
    <w:p w:rsidR="001B0FE0" w:rsidRDefault="001B0FE0">
      <w:pPr>
        <w:rPr>
          <w:sz w:val="24"/>
          <w:szCs w:val="24"/>
        </w:rPr>
      </w:pPr>
    </w:p>
    <w:p w:rsidR="0095293E" w:rsidRDefault="0095293E">
      <w:pPr>
        <w:rPr>
          <w:sz w:val="24"/>
          <w:szCs w:val="24"/>
        </w:rPr>
      </w:pPr>
    </w:p>
    <w:p w:rsidR="0095293E" w:rsidRDefault="0095293E">
      <w:pPr>
        <w:rPr>
          <w:sz w:val="24"/>
          <w:szCs w:val="24"/>
        </w:rPr>
      </w:pPr>
    </w:p>
    <w:p w:rsidR="0095293E" w:rsidRDefault="0095293E">
      <w:pPr>
        <w:rPr>
          <w:sz w:val="24"/>
          <w:szCs w:val="24"/>
        </w:rPr>
      </w:pPr>
    </w:p>
    <w:p w:rsidR="0095293E" w:rsidRDefault="0095293E">
      <w:pPr>
        <w:rPr>
          <w:sz w:val="24"/>
          <w:szCs w:val="24"/>
        </w:rPr>
      </w:pPr>
    </w:p>
    <w:p w:rsidR="0095293E" w:rsidRPr="0095293E" w:rsidRDefault="0095293E">
      <w:pPr>
        <w:rPr>
          <w:sz w:val="24"/>
          <w:szCs w:val="24"/>
        </w:rPr>
      </w:pPr>
    </w:p>
    <w:p w:rsidR="001B0FE0" w:rsidRPr="0095293E" w:rsidRDefault="00B62C65" w:rsidP="0095293E">
      <w:pPr>
        <w:pStyle w:val="ListParagraph"/>
        <w:numPr>
          <w:ilvl w:val="0"/>
          <w:numId w:val="4"/>
        </w:numPr>
        <w:rPr>
          <w:sz w:val="24"/>
          <w:szCs w:val="24"/>
        </w:rPr>
      </w:pPr>
      <w:r w:rsidRPr="0095293E">
        <w:rPr>
          <w:sz w:val="24"/>
          <w:szCs w:val="24"/>
        </w:rPr>
        <w:t>HTML forms can be turned into Angular forms.</w:t>
      </w:r>
    </w:p>
    <w:p w:rsidR="0095293E" w:rsidRPr="0095293E" w:rsidRDefault="0095293E" w:rsidP="0095293E">
      <w:pPr>
        <w:pStyle w:val="ListParagraph"/>
        <w:numPr>
          <w:ilvl w:val="1"/>
          <w:numId w:val="4"/>
        </w:numPr>
        <w:rPr>
          <w:sz w:val="24"/>
          <w:szCs w:val="24"/>
        </w:rPr>
      </w:pPr>
      <w:r w:rsidRPr="0095293E">
        <w:rPr>
          <w:sz w:val="24"/>
          <w:szCs w:val="24"/>
        </w:rPr>
        <w:t>Two types:</w:t>
      </w:r>
    </w:p>
    <w:p w:rsidR="0095293E" w:rsidRPr="0095293E" w:rsidRDefault="0095293E" w:rsidP="0095293E">
      <w:pPr>
        <w:pStyle w:val="ListParagraph"/>
        <w:numPr>
          <w:ilvl w:val="2"/>
          <w:numId w:val="4"/>
        </w:numPr>
        <w:rPr>
          <w:sz w:val="24"/>
          <w:szCs w:val="24"/>
        </w:rPr>
      </w:pPr>
      <w:r w:rsidRPr="0095293E">
        <w:rPr>
          <w:sz w:val="24"/>
          <w:szCs w:val="24"/>
        </w:rPr>
        <w:t>Template</w:t>
      </w:r>
    </w:p>
    <w:p w:rsidR="0095293E" w:rsidRPr="0095293E" w:rsidRDefault="0095293E" w:rsidP="0095293E">
      <w:pPr>
        <w:pStyle w:val="ListParagraph"/>
        <w:numPr>
          <w:ilvl w:val="2"/>
          <w:numId w:val="4"/>
        </w:numPr>
      </w:pPr>
      <w:r w:rsidRPr="0095293E">
        <w:rPr>
          <w:sz w:val="24"/>
          <w:szCs w:val="24"/>
        </w:rPr>
        <w:t>Reactive</w:t>
      </w:r>
    </w:p>
    <w:p w:rsidR="0095293E" w:rsidRDefault="0095293E" w:rsidP="0095293E">
      <w:r>
        <w:t>Template reference variables, use the # sign then assign the ng directive</w:t>
      </w:r>
    </w:p>
    <w:p w:rsidR="0095293E" w:rsidRDefault="0095293E" w:rsidP="0095293E">
      <w:r>
        <w:t>#loginForm = “ngForm”</w:t>
      </w:r>
    </w:p>
    <w:p w:rsidR="0095293E" w:rsidRDefault="00717E41" w:rsidP="0095293E">
      <w:r>
        <w:t>Validation</w:t>
      </w:r>
      <w:r w:rsidR="00070E03">
        <w:t xml:space="preserve"> – these were demo’ed, you can see the values as the inputs are entered</w:t>
      </w:r>
    </w:p>
    <w:p w:rsidR="00B05113" w:rsidRDefault="00B05113" w:rsidP="0095293E">
      <w:r>
        <w:t>&lt;pre&gt;</w:t>
      </w:r>
    </w:p>
    <w:p w:rsidR="00717E41" w:rsidRDefault="00717E41" w:rsidP="0095293E">
      <w:r>
        <w:t>FormStates angular keeps track of</w:t>
      </w:r>
    </w:p>
    <w:p w:rsidR="0095293E" w:rsidRDefault="00565876">
      <w:r>
        <w:t>Form Valid: {{ loginForm.valid}}</w:t>
      </w:r>
    </w:p>
    <w:p w:rsidR="00565876" w:rsidRDefault="00565876" w:rsidP="00565876">
      <w:r>
        <w:t>Form Touched: {{ loginForm.touched}}</w:t>
      </w:r>
    </w:p>
    <w:p w:rsidR="00565876" w:rsidRDefault="00565876" w:rsidP="00565876">
      <w:r>
        <w:t>Form Dirty: {{ loginForm.dirty}}</w:t>
      </w:r>
    </w:p>
    <w:p w:rsidR="00565876" w:rsidRDefault="00565876" w:rsidP="00565876">
      <w:r>
        <w:t>Form Values: {{ loginForm.value | json}}</w:t>
      </w:r>
    </w:p>
    <w:p w:rsidR="00565876" w:rsidRDefault="00565876" w:rsidP="00565876">
      <w:r>
        <w:t>Username Valid: {{ username.valid}}</w:t>
      </w:r>
    </w:p>
    <w:p w:rsidR="00565876" w:rsidRDefault="00565876" w:rsidP="00565876">
      <w:r>
        <w:t>Username Touched: {{ username.touched}}</w:t>
      </w:r>
    </w:p>
    <w:p w:rsidR="00565876" w:rsidRDefault="00565876" w:rsidP="00565876">
      <w:r>
        <w:t>Username Dirty: {{ username.dirty}}</w:t>
      </w:r>
    </w:p>
    <w:p w:rsidR="00565876" w:rsidRDefault="00565876" w:rsidP="00565876">
      <w:r>
        <w:t>Username Value: {{ username.value}}</w:t>
      </w:r>
    </w:p>
    <w:p w:rsidR="00565876" w:rsidRDefault="00565876" w:rsidP="00565876">
      <w:r>
        <w:t>Password Valid: {{ password.valid}}</w:t>
      </w:r>
    </w:p>
    <w:p w:rsidR="00565876" w:rsidRDefault="00565876" w:rsidP="00565876">
      <w:r>
        <w:t>Password Touched: {{ password.touched}}</w:t>
      </w:r>
    </w:p>
    <w:p w:rsidR="00565876" w:rsidRDefault="00565876" w:rsidP="00565876">
      <w:r>
        <w:t>Password Dirty: {{ password.dirty}}</w:t>
      </w:r>
    </w:p>
    <w:p w:rsidR="00565876" w:rsidRDefault="00565876" w:rsidP="00565876">
      <w:r>
        <w:t>Password Value: {{ password.value}}</w:t>
      </w:r>
    </w:p>
    <w:p w:rsidR="00565876" w:rsidRDefault="00B05113" w:rsidP="00565876">
      <w:r>
        <w:t>&lt;/pre&gt;</w:t>
      </w:r>
    </w:p>
    <w:p w:rsidR="00565876" w:rsidRDefault="00565876" w:rsidP="00565876"/>
    <w:p w:rsidR="00A95B1F" w:rsidRDefault="00A95B1F" w:rsidP="00565876"/>
    <w:p w:rsidR="00A95B1F" w:rsidRDefault="00A95B1F" w:rsidP="00565876"/>
    <w:p w:rsidR="00A95B1F" w:rsidRDefault="00A95B1F" w:rsidP="00565876">
      <w:r>
        <w:lastRenderedPageBreak/>
        <w:t>Components are injectable by default.</w:t>
      </w:r>
    </w:p>
    <w:p w:rsidR="00A95B1F" w:rsidRDefault="00A95B1F" w:rsidP="00565876">
      <w:r>
        <w:t xml:space="preserve">Service not component, so service needs </w:t>
      </w:r>
    </w:p>
    <w:p w:rsidR="00A95B1F" w:rsidRDefault="00A95B1F" w:rsidP="00565876">
      <w:r>
        <w:t>@Injectible({</w:t>
      </w:r>
    </w:p>
    <w:p w:rsidR="00A95B1F" w:rsidRDefault="00A95B1F" w:rsidP="00565876">
      <w:r>
        <w:tab/>
        <w:t>providedIn: ‘</w:t>
      </w:r>
      <w:r w:rsidRPr="00A95B1F">
        <w:rPr>
          <w:highlight w:val="yellow"/>
        </w:rPr>
        <w:t>root’</w:t>
      </w:r>
    </w:p>
    <w:p w:rsidR="00A95B1F" w:rsidRDefault="00A95B1F" w:rsidP="00565876">
      <w:r>
        <w:t>})</w:t>
      </w:r>
    </w:p>
    <w:p w:rsidR="00565876" w:rsidRDefault="00565876" w:rsidP="00565876"/>
    <w:p w:rsidR="00A95B1F" w:rsidRDefault="00A95B1F" w:rsidP="00565876"/>
    <w:p w:rsidR="00A95B1F" w:rsidRDefault="00A95B1F" w:rsidP="00565876">
      <w:r w:rsidRPr="00A95B1F">
        <w:rPr>
          <w:highlight w:val="yellow"/>
        </w:rPr>
        <w:t>Root is  app.module.ts</w:t>
      </w:r>
    </w:p>
    <w:p w:rsidR="00A95B1F" w:rsidRDefault="00A95B1F" w:rsidP="00565876">
      <w:r>
        <w:t>Add service to providers array</w:t>
      </w:r>
    </w:p>
    <w:p w:rsidR="00FD1D2B" w:rsidRDefault="00FD1D2B" w:rsidP="00565876"/>
    <w:p w:rsidR="00FD1D2B" w:rsidRDefault="00FD1D2B" w:rsidP="00565876">
      <w:pPr>
        <w:rPr>
          <w:color w:val="FFFFFF" w:themeColor="background1"/>
        </w:rPr>
      </w:pPr>
      <w:r w:rsidRPr="00FD1D2B">
        <w:rPr>
          <w:color w:val="FFFFFF" w:themeColor="background1"/>
          <w:highlight w:val="magenta"/>
        </w:rPr>
        <w:t>Must always subscribe to observables</w:t>
      </w:r>
    </w:p>
    <w:p w:rsidR="00F54AB8" w:rsidRDefault="00F54AB8" w:rsidP="00565876">
      <w:pPr>
        <w:rPr>
          <w:color w:val="FFFFFF" w:themeColor="background1"/>
        </w:rPr>
      </w:pPr>
    </w:p>
    <w:p w:rsidR="00F54AB8" w:rsidRPr="00F54AB8" w:rsidRDefault="001570FE" w:rsidP="00565876">
      <w:r>
        <w:t>!!token – if value in token return true</w:t>
      </w:r>
    </w:p>
    <w:p w:rsidR="00FD1D2B" w:rsidRPr="00FD1D2B" w:rsidRDefault="00F54AB8" w:rsidP="00565876">
      <w:r>
        <w:t>*ngIf – structural directive</w:t>
      </w:r>
      <w:r w:rsidR="00CE0628">
        <w:t xml:space="preserve"> – directly change the dom (domain object model)</w:t>
      </w:r>
    </w:p>
    <w:p w:rsidR="00FD1D2B" w:rsidRDefault="00FD1D2B" w:rsidP="00565876"/>
    <w:p w:rsidR="00A95B1F" w:rsidRDefault="00A95B1F" w:rsidP="00565876"/>
    <w:p w:rsidR="00A95B1F" w:rsidRDefault="00B67A75" w:rsidP="00565876">
      <w:r>
        <w:t>4 parts to Output in ts module</w:t>
      </w:r>
    </w:p>
    <w:p w:rsidR="00B67A75" w:rsidRDefault="00B67A75" w:rsidP="00565876">
      <w:r>
        <w:t>@Output cancelRegister = new EventEmitter();</w:t>
      </w:r>
    </w:p>
    <w:p w:rsidR="00B67A75" w:rsidRDefault="00B67A75" w:rsidP="00565876">
      <w:r>
        <w:tab/>
        <w:t>(this will bring in import{ Component, OnInit, Input, EventEmitter, Output} from ‘@angular/core’;</w:t>
      </w:r>
    </w:p>
    <w:p w:rsidR="00B67A75" w:rsidRDefault="00B67A75" w:rsidP="00565876">
      <w:bookmarkStart w:id="0" w:name="_GoBack"/>
      <w:bookmarkEnd w:id="0"/>
    </w:p>
    <w:p w:rsidR="00B67A75" w:rsidRDefault="00B67A75" w:rsidP="00565876"/>
    <w:p w:rsidR="00565876" w:rsidRDefault="00565876"/>
    <w:sectPr w:rsidR="00565876" w:rsidSect="00357221">
      <w:pgSz w:w="15840" w:h="12240" w:orient="landscape"/>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CB2D0A"/>
    <w:multiLevelType w:val="hybridMultilevel"/>
    <w:tmpl w:val="17465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122EFF"/>
    <w:multiLevelType w:val="multilevel"/>
    <w:tmpl w:val="769A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063305"/>
    <w:multiLevelType w:val="hybridMultilevel"/>
    <w:tmpl w:val="E7B0DC1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73D61E84"/>
    <w:multiLevelType w:val="hybridMultilevel"/>
    <w:tmpl w:val="DEE21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4C3"/>
    <w:rsid w:val="00010902"/>
    <w:rsid w:val="00070E03"/>
    <w:rsid w:val="001371A3"/>
    <w:rsid w:val="001570FE"/>
    <w:rsid w:val="00181483"/>
    <w:rsid w:val="001B0240"/>
    <w:rsid w:val="001B0FE0"/>
    <w:rsid w:val="001D099A"/>
    <w:rsid w:val="00261262"/>
    <w:rsid w:val="00280162"/>
    <w:rsid w:val="00357221"/>
    <w:rsid w:val="00382ED7"/>
    <w:rsid w:val="003F0B5F"/>
    <w:rsid w:val="005437AE"/>
    <w:rsid w:val="00565876"/>
    <w:rsid w:val="00573F5D"/>
    <w:rsid w:val="006252C5"/>
    <w:rsid w:val="00717E41"/>
    <w:rsid w:val="007334C3"/>
    <w:rsid w:val="00766750"/>
    <w:rsid w:val="007A1116"/>
    <w:rsid w:val="008C4F58"/>
    <w:rsid w:val="0095293E"/>
    <w:rsid w:val="00A95B1F"/>
    <w:rsid w:val="00B05113"/>
    <w:rsid w:val="00B324AC"/>
    <w:rsid w:val="00B62C65"/>
    <w:rsid w:val="00B67A75"/>
    <w:rsid w:val="00C13C28"/>
    <w:rsid w:val="00C85100"/>
    <w:rsid w:val="00CE0628"/>
    <w:rsid w:val="00D01075"/>
    <w:rsid w:val="00D4688A"/>
    <w:rsid w:val="00D921D5"/>
    <w:rsid w:val="00DE0B6B"/>
    <w:rsid w:val="00E440D2"/>
    <w:rsid w:val="00E57578"/>
    <w:rsid w:val="00F51412"/>
    <w:rsid w:val="00F54AB8"/>
    <w:rsid w:val="00FD1D2B"/>
    <w:rsid w:val="00FE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03603-806A-42FF-901C-6EB2D44A9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21D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21D5"/>
    <w:rPr>
      <w:rFonts w:ascii="Courier New" w:eastAsia="Times New Roman" w:hAnsi="Courier New" w:cs="Courier New"/>
      <w:sz w:val="20"/>
      <w:szCs w:val="20"/>
    </w:rPr>
  </w:style>
  <w:style w:type="paragraph" w:styleId="ListParagraph">
    <w:name w:val="List Paragraph"/>
    <w:basedOn w:val="Normal"/>
    <w:uiPriority w:val="34"/>
    <w:qFormat/>
    <w:rsid w:val="00FE37A2"/>
    <w:pPr>
      <w:ind w:left="720"/>
      <w:contextualSpacing/>
    </w:pPr>
  </w:style>
  <w:style w:type="character" w:styleId="Hyperlink">
    <w:name w:val="Hyperlink"/>
    <w:basedOn w:val="DefaultParagraphFont"/>
    <w:uiPriority w:val="99"/>
    <w:unhideWhenUsed/>
    <w:rsid w:val="002612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28550">
      <w:bodyDiv w:val="1"/>
      <w:marLeft w:val="0"/>
      <w:marRight w:val="0"/>
      <w:marTop w:val="0"/>
      <w:marBottom w:val="0"/>
      <w:divBdr>
        <w:top w:val="none" w:sz="0" w:space="0" w:color="auto"/>
        <w:left w:val="none" w:sz="0" w:space="0" w:color="auto"/>
        <w:bottom w:val="none" w:sz="0" w:space="0" w:color="auto"/>
        <w:right w:val="none" w:sz="0" w:space="0" w:color="auto"/>
      </w:divBdr>
      <w:divsChild>
        <w:div w:id="530261839">
          <w:marLeft w:val="0"/>
          <w:marRight w:val="0"/>
          <w:marTop w:val="0"/>
          <w:marBottom w:val="0"/>
          <w:divBdr>
            <w:top w:val="none" w:sz="0" w:space="0" w:color="auto"/>
            <w:left w:val="none" w:sz="0" w:space="0" w:color="auto"/>
            <w:bottom w:val="none" w:sz="0" w:space="0" w:color="auto"/>
            <w:right w:val="none" w:sz="0" w:space="0" w:color="auto"/>
          </w:divBdr>
          <w:divsChild>
            <w:div w:id="1390229196">
              <w:marLeft w:val="0"/>
              <w:marRight w:val="0"/>
              <w:marTop w:val="0"/>
              <w:marBottom w:val="0"/>
              <w:divBdr>
                <w:top w:val="none" w:sz="0" w:space="0" w:color="auto"/>
                <w:left w:val="none" w:sz="0" w:space="0" w:color="auto"/>
                <w:bottom w:val="none" w:sz="0" w:space="0" w:color="auto"/>
                <w:right w:val="none" w:sz="0" w:space="0" w:color="auto"/>
              </w:divBdr>
            </w:div>
            <w:div w:id="12086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543195">
      <w:bodyDiv w:val="1"/>
      <w:marLeft w:val="0"/>
      <w:marRight w:val="0"/>
      <w:marTop w:val="0"/>
      <w:marBottom w:val="0"/>
      <w:divBdr>
        <w:top w:val="none" w:sz="0" w:space="0" w:color="auto"/>
        <w:left w:val="none" w:sz="0" w:space="0" w:color="auto"/>
        <w:bottom w:val="none" w:sz="0" w:space="0" w:color="auto"/>
        <w:right w:val="none" w:sz="0" w:space="0" w:color="auto"/>
      </w:divBdr>
    </w:div>
    <w:div w:id="821041806">
      <w:bodyDiv w:val="1"/>
      <w:marLeft w:val="0"/>
      <w:marRight w:val="0"/>
      <w:marTop w:val="0"/>
      <w:marBottom w:val="0"/>
      <w:divBdr>
        <w:top w:val="none" w:sz="0" w:space="0" w:color="auto"/>
        <w:left w:val="none" w:sz="0" w:space="0" w:color="auto"/>
        <w:bottom w:val="none" w:sz="0" w:space="0" w:color="auto"/>
        <w:right w:val="none" w:sz="0" w:space="0" w:color="auto"/>
      </w:divBdr>
      <w:divsChild>
        <w:div w:id="550001174">
          <w:marLeft w:val="0"/>
          <w:marRight w:val="0"/>
          <w:marTop w:val="0"/>
          <w:marBottom w:val="0"/>
          <w:divBdr>
            <w:top w:val="none" w:sz="0" w:space="0" w:color="auto"/>
            <w:left w:val="none" w:sz="0" w:space="0" w:color="auto"/>
            <w:bottom w:val="none" w:sz="0" w:space="0" w:color="auto"/>
            <w:right w:val="none" w:sz="0" w:space="0" w:color="auto"/>
          </w:divBdr>
          <w:divsChild>
            <w:div w:id="999389593">
              <w:marLeft w:val="0"/>
              <w:marRight w:val="0"/>
              <w:marTop w:val="0"/>
              <w:marBottom w:val="0"/>
              <w:divBdr>
                <w:top w:val="none" w:sz="0" w:space="0" w:color="auto"/>
                <w:left w:val="none" w:sz="0" w:space="0" w:color="auto"/>
                <w:bottom w:val="none" w:sz="0" w:space="0" w:color="auto"/>
                <w:right w:val="none" w:sz="0" w:space="0" w:color="auto"/>
              </w:divBdr>
            </w:div>
            <w:div w:id="74788783">
              <w:marLeft w:val="0"/>
              <w:marRight w:val="0"/>
              <w:marTop w:val="0"/>
              <w:marBottom w:val="0"/>
              <w:divBdr>
                <w:top w:val="none" w:sz="0" w:space="0" w:color="auto"/>
                <w:left w:val="none" w:sz="0" w:space="0" w:color="auto"/>
                <w:bottom w:val="none" w:sz="0" w:space="0" w:color="auto"/>
                <w:right w:val="none" w:sz="0" w:space="0" w:color="auto"/>
              </w:divBdr>
            </w:div>
            <w:div w:id="16349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7430">
      <w:bodyDiv w:val="1"/>
      <w:marLeft w:val="0"/>
      <w:marRight w:val="0"/>
      <w:marTop w:val="0"/>
      <w:marBottom w:val="0"/>
      <w:divBdr>
        <w:top w:val="none" w:sz="0" w:space="0" w:color="auto"/>
        <w:left w:val="none" w:sz="0" w:space="0" w:color="auto"/>
        <w:bottom w:val="none" w:sz="0" w:space="0" w:color="auto"/>
        <w:right w:val="none" w:sz="0" w:space="0" w:color="auto"/>
      </w:divBdr>
    </w:div>
    <w:div w:id="1281566019">
      <w:bodyDiv w:val="1"/>
      <w:marLeft w:val="0"/>
      <w:marRight w:val="0"/>
      <w:marTop w:val="0"/>
      <w:marBottom w:val="0"/>
      <w:divBdr>
        <w:top w:val="none" w:sz="0" w:space="0" w:color="auto"/>
        <w:left w:val="none" w:sz="0" w:space="0" w:color="auto"/>
        <w:bottom w:val="none" w:sz="0" w:space="0" w:color="auto"/>
        <w:right w:val="none" w:sz="0" w:space="0" w:color="auto"/>
      </w:divBdr>
      <w:divsChild>
        <w:div w:id="290091498">
          <w:marLeft w:val="0"/>
          <w:marRight w:val="0"/>
          <w:marTop w:val="0"/>
          <w:marBottom w:val="0"/>
          <w:divBdr>
            <w:top w:val="none" w:sz="0" w:space="0" w:color="auto"/>
            <w:left w:val="none" w:sz="0" w:space="0" w:color="auto"/>
            <w:bottom w:val="none" w:sz="0" w:space="0" w:color="auto"/>
            <w:right w:val="none" w:sz="0" w:space="0" w:color="auto"/>
          </w:divBdr>
          <w:divsChild>
            <w:div w:id="6557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wt.io/"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martinfowler.com/eaaCatalog/dataTransferObject.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dftadata01\data$\JAlberg\Custom%20Office%20Templates\portraitP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portraitPage.dotx</Template>
  <TotalTime>8712</TotalTime>
  <Pages>9</Pages>
  <Words>705</Words>
  <Characters>4023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for the Aging</Company>
  <LinksUpToDate>false</LinksUpToDate>
  <CharactersWithSpaces>4719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Jenee Alberg</cp:lastModifiedBy>
  <cp:revision>34</cp:revision>
  <dcterms:created xsi:type="dcterms:W3CDTF">2019-07-30T14:03:00Z</dcterms:created>
  <dcterms:modified xsi:type="dcterms:W3CDTF">2019-08-05T16:23:00Z</dcterms:modified>
</cp:coreProperties>
</file>